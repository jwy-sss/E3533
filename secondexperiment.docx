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CA5E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77C03DC" wp14:editId="4BACEA5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5356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3A6AFCC" wp14:editId="6CB2F4A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E640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534B278D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05392145" w14:textId="77777777" w:rsidR="00AC1E74" w:rsidRDefault="00AC1E74" w:rsidP="00020260">
      <w:pPr>
        <w:spacing w:line="720" w:lineRule="auto"/>
      </w:pPr>
    </w:p>
    <w:p w14:paraId="7BBE0DC2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8690065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686900652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522C66F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0359545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836A59">
        <w:rPr>
          <w:rFonts w:ascii="Times New Roman" w:hAnsi="Times New Roman"/>
          <w:b/>
          <w:sz w:val="28"/>
          <w:szCs w:val="28"/>
          <w:u w:val="single"/>
        </w:rPr>
        <w:t>4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20359545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2236D02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32995801" w:edGrp="everyone"/>
      <w:r w:rsidR="00706EBC">
        <w:rPr>
          <w:rFonts w:ascii="Times New Roman" w:hAnsi="Times New Roman" w:hint="eastAsia"/>
          <w:b/>
          <w:sz w:val="28"/>
          <w:szCs w:val="28"/>
          <w:u w:val="single"/>
        </w:rPr>
        <w:t>余嘉炜</w:t>
      </w:r>
      <w:permEnd w:id="173299580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419DA05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03218453" w:edGrp="everyone"/>
      <w:r w:rsidR="00706EBC">
        <w:rPr>
          <w:rFonts w:ascii="Times New Roman" w:hAnsi="Times New Roman"/>
          <w:b/>
          <w:sz w:val="28"/>
          <w:szCs w:val="28"/>
          <w:u w:val="single"/>
        </w:rPr>
        <w:t>21620182203533</w:t>
      </w:r>
      <w:permEnd w:id="90321845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ECDA1B1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25362671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2536267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140936733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214093673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34105729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13410572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1C10620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74920525" w:edGrp="everyone"/>
      <w:r w:rsidR="007463A1">
        <w:rPr>
          <w:b/>
          <w:sz w:val="28"/>
          <w:szCs w:val="28"/>
        </w:rPr>
        <w:t>20</w:t>
      </w:r>
      <w:permEnd w:id="774920525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65631093" w:edGrp="everyone"/>
      <w:r>
        <w:rPr>
          <w:rFonts w:hint="eastAsia"/>
          <w:b/>
          <w:sz w:val="28"/>
          <w:szCs w:val="28"/>
        </w:rPr>
        <w:t xml:space="preserve"> </w:t>
      </w:r>
      <w:r w:rsidR="00706EBC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26563109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838206251" w:edGrp="everyone"/>
      <w:r>
        <w:rPr>
          <w:rFonts w:hint="eastAsia"/>
          <w:b/>
          <w:sz w:val="28"/>
          <w:szCs w:val="28"/>
        </w:rPr>
        <w:t xml:space="preserve"> </w:t>
      </w:r>
      <w:r w:rsidR="00706EBC"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838206251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4514D929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BDBC413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8FDDFFF" w14:textId="77777777" w:rsidR="00706EBC" w:rsidRPr="00706EBC" w:rsidRDefault="00706EBC" w:rsidP="00706EBC">
      <w:pPr>
        <w:pStyle w:val="1"/>
        <w:numPr>
          <w:ilvl w:val="0"/>
          <w:numId w:val="0"/>
        </w:numPr>
        <w:spacing w:before="240" w:after="240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permStart w:id="1506046722" w:edGrp="everyone"/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按附录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1 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要求制作双机通信程序，实现两台计算机通过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RS-232 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串口相互连接。</w:t>
      </w:r>
    </w:p>
    <w:p w14:paraId="4E872456" w14:textId="77777777" w:rsidR="00706EBC" w:rsidRPr="00706EBC" w:rsidRDefault="00706EBC" w:rsidP="00706EBC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实现发送和接收字符串的程序，支持互发信息，支持多次发送。</w:t>
      </w:r>
    </w:p>
    <w:p w14:paraId="3189C3E5" w14:textId="77777777" w:rsidR="00706EBC" w:rsidRPr="00706EBC" w:rsidRDefault="00706EBC" w:rsidP="00706EBC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由甲方向乙方发送字符串（如“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Hello World!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”），如格式如“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[SENT 2015-</w:t>
      </w:r>
    </w:p>
    <w:p w14:paraId="0D2CFB11" w14:textId="77777777" w:rsidR="00706EBC" w:rsidRPr="00706EBC" w:rsidRDefault="00706EBC" w:rsidP="00706EBC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03-26 08:01:15] Hello World!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”，并在甲方界面上显示该字符串。同时，在乙方</w:t>
      </w:r>
    </w:p>
    <w:p w14:paraId="11A86A9C" w14:textId="77777777" w:rsidR="00706EBC" w:rsidRPr="00706EBC" w:rsidRDefault="00706EBC" w:rsidP="00706EBC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机器上显示“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[RECV 2015-03-26 08:01:33] [SENT 2015-03-26 08:01:15]</w:t>
      </w:r>
    </w:p>
    <w:p w14:paraId="050E9554" w14:textId="77777777" w:rsidR="00706EBC" w:rsidRPr="00706EBC" w:rsidRDefault="00706EBC" w:rsidP="00706EBC">
      <w:pPr>
        <w:pStyle w:val="1"/>
        <w:numPr>
          <w:ilvl w:val="0"/>
          <w:numId w:val="0"/>
        </w:numPr>
        <w:spacing w:before="240" w:after="240"/>
        <w:ind w:left="425"/>
      </w:pP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Hello World!</w:t>
      </w:r>
      <w:r w:rsidRPr="00706EBC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”。</w:t>
      </w:r>
    </w:p>
    <w:permEnd w:id="1506046722"/>
    <w:p w14:paraId="1B8362E7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1A75F1EA" w14:textId="77777777" w:rsidR="00491B9C" w:rsidRDefault="00706EBC" w:rsidP="00491B9C">
      <w:pPr>
        <w:pStyle w:val="a0"/>
        <w:spacing w:before="120" w:after="120"/>
        <w:ind w:firstLine="480"/>
      </w:pPr>
      <w:permStart w:id="1315900107" w:edGrp="everyone"/>
      <w:r>
        <w:rPr>
          <w:rFonts w:hint="eastAsia"/>
        </w:rPr>
        <w:t>W</w:t>
      </w:r>
      <w:r>
        <w:t>INDOWSXP</w:t>
      </w:r>
      <w:r>
        <w:rPr>
          <w:rFonts w:hint="eastAsia"/>
        </w:rPr>
        <w:t>虚拟机，</w:t>
      </w:r>
      <w:r>
        <w:rPr>
          <w:rFonts w:hint="eastAsia"/>
        </w:rPr>
        <w:t>C</w:t>
      </w:r>
      <w:r>
        <w:t>#</w:t>
      </w:r>
    </w:p>
    <w:permEnd w:id="1315900107"/>
    <w:p w14:paraId="39CE681D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3E7CECAA" w14:textId="77777777" w:rsidR="00892695" w:rsidRDefault="00892695" w:rsidP="00892695">
      <w:pPr>
        <w:pStyle w:val="a0"/>
        <w:spacing w:before="120" w:after="120"/>
        <w:ind w:firstLine="480"/>
      </w:pPr>
      <w:permStart w:id="335360517" w:edGrp="everyone"/>
    </w:p>
    <w:p w14:paraId="598FFE36" w14:textId="77777777" w:rsidR="00E241D5" w:rsidRDefault="009B2A74" w:rsidP="00E241D5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配置虚拟机环境，生成两个虚拟机并运行代码</w:t>
      </w:r>
    </w:p>
    <w:p w14:paraId="04185043" w14:textId="77777777" w:rsidR="009B2A74" w:rsidRDefault="009B2A74" w:rsidP="009B2A74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61B3AB" wp14:editId="473675B9">
            <wp:extent cx="3876190" cy="30476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CA5F" w14:textId="77777777" w:rsidR="009B2A74" w:rsidRDefault="009B2A74" w:rsidP="00E241D5">
      <w:pPr>
        <w:pStyle w:val="a0"/>
        <w:numPr>
          <w:ilvl w:val="0"/>
          <w:numId w:val="9"/>
        </w:numPr>
        <w:spacing w:before="120" w:after="120"/>
        <w:ind w:firstLineChars="0"/>
      </w:pPr>
    </w:p>
    <w:p w14:paraId="2C1F628C" w14:textId="77777777" w:rsidR="009B2A74" w:rsidRDefault="009B2A74" w:rsidP="009B2A74">
      <w:pPr>
        <w:pStyle w:val="a0"/>
        <w:spacing w:before="120" w:after="120"/>
        <w:ind w:left="840" w:firstLineChars="0" w:firstLine="0"/>
      </w:pPr>
    </w:p>
    <w:p w14:paraId="4B146C00" w14:textId="77777777" w:rsidR="009B2A74" w:rsidRDefault="009B2A74" w:rsidP="009B2A74">
      <w:pPr>
        <w:pStyle w:val="a0"/>
        <w:spacing w:before="120" w:after="120"/>
        <w:ind w:left="840" w:firstLineChars="0" w:firstLine="0"/>
      </w:pPr>
    </w:p>
    <w:p w14:paraId="69801F5A" w14:textId="77777777" w:rsidR="009B2A74" w:rsidRDefault="009B2A74" w:rsidP="009B2A74">
      <w:pPr>
        <w:pStyle w:val="a0"/>
        <w:spacing w:before="120" w:after="120"/>
        <w:ind w:left="840" w:firstLineChars="0" w:firstLine="0"/>
      </w:pPr>
    </w:p>
    <w:p w14:paraId="733FBA5A" w14:textId="77777777" w:rsidR="009B2A74" w:rsidRDefault="009B2A74" w:rsidP="009B2A74">
      <w:pPr>
        <w:pStyle w:val="a0"/>
        <w:spacing w:before="120" w:after="120"/>
        <w:ind w:left="840" w:firstLineChars="0" w:firstLine="0"/>
      </w:pPr>
    </w:p>
    <w:p w14:paraId="6EDCF5CB" w14:textId="77777777" w:rsidR="009B2A74" w:rsidRDefault="009B2A74" w:rsidP="009B2A74">
      <w:pPr>
        <w:pStyle w:val="a0"/>
        <w:spacing w:before="120" w:after="120"/>
        <w:ind w:left="840" w:firstLineChars="0" w:firstLine="0"/>
      </w:pPr>
    </w:p>
    <w:p w14:paraId="2DCE6A8D" w14:textId="77777777" w:rsidR="009B2A74" w:rsidRDefault="009B2A74" w:rsidP="009B2A74">
      <w:pPr>
        <w:pStyle w:val="a0"/>
        <w:spacing w:before="120" w:after="120"/>
        <w:ind w:left="840" w:firstLineChars="0" w:firstLine="0"/>
      </w:pPr>
    </w:p>
    <w:p w14:paraId="62DA7C29" w14:textId="77777777" w:rsidR="009B2A74" w:rsidRDefault="009B2A74" w:rsidP="009B2A74">
      <w:pPr>
        <w:pStyle w:val="a0"/>
        <w:spacing w:before="120" w:after="120"/>
        <w:ind w:left="840" w:firstLineChars="0" w:firstLine="0"/>
      </w:pPr>
    </w:p>
    <w:p w14:paraId="72DA2209" w14:textId="77777777" w:rsidR="009B2A74" w:rsidRDefault="009B2A74" w:rsidP="009B2A74">
      <w:pPr>
        <w:pStyle w:val="a0"/>
        <w:spacing w:before="120" w:after="120"/>
        <w:ind w:left="840" w:firstLineChars="0" w:firstLine="0"/>
      </w:pPr>
      <w:r>
        <w:rPr>
          <w:rFonts w:hint="eastAsia"/>
        </w:rPr>
        <w:t>设置默认端口</w:t>
      </w:r>
      <w:r>
        <w:rPr>
          <w:rFonts w:hint="eastAsia"/>
        </w:rPr>
        <w:t>C</w:t>
      </w:r>
      <w:r>
        <w:t>OM1</w:t>
      </w:r>
      <w:r>
        <w:rPr>
          <w:rFonts w:hint="eastAsia"/>
        </w:rPr>
        <w:t>，比特率</w:t>
      </w:r>
      <w:r>
        <w:t>9600</w:t>
      </w:r>
      <w:r>
        <w:rPr>
          <w:rFonts w:hint="eastAsia"/>
        </w:rPr>
        <w:t>，无奇偶校验，无停止位，无握手协议</w:t>
      </w:r>
    </w:p>
    <w:p w14:paraId="355897C0" w14:textId="77777777" w:rsidR="00E241D5" w:rsidRDefault="009B2A74" w:rsidP="00E241D5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4F0271" wp14:editId="651D606C">
            <wp:extent cx="4381500" cy="2881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462" cy="288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6A8E" w14:textId="77777777" w:rsidR="00E241D5" w:rsidRDefault="00E241D5" w:rsidP="00E241D5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3B8290B8" wp14:editId="1AF6AE39">
            <wp:extent cx="5486400" cy="1743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A035" w14:textId="77777777" w:rsidR="00E241D5" w:rsidRDefault="00E241D5" w:rsidP="00D17946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输入姓名即可开始通信</w:t>
      </w:r>
    </w:p>
    <w:p w14:paraId="6FD4C3D4" w14:textId="77777777" w:rsidR="00C159E0" w:rsidRDefault="00C159E0" w:rsidP="00C159E0">
      <w:pPr>
        <w:pStyle w:val="a0"/>
        <w:spacing w:before="120" w:after="120"/>
        <w:ind w:left="840" w:firstLineChars="0" w:firstLine="0"/>
        <w:rPr>
          <w:rFonts w:hint="eastAsia"/>
        </w:rPr>
      </w:pPr>
    </w:p>
    <w:p w14:paraId="50698D28" w14:textId="77777777" w:rsidR="00D17946" w:rsidRDefault="00D17946" w:rsidP="00D17946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修改参数，将一台机器的数据位设为</w:t>
      </w:r>
      <w:r>
        <w:t>5</w:t>
      </w:r>
      <w:r>
        <w:rPr>
          <w:rFonts w:hint="eastAsia"/>
        </w:rPr>
        <w:t>，另一台为</w:t>
      </w:r>
      <w:r>
        <w:rPr>
          <w:rFonts w:hint="eastAsia"/>
        </w:rPr>
        <w:t>8</w:t>
      </w:r>
      <w:r>
        <w:rPr>
          <w:rFonts w:hint="eastAsia"/>
        </w:rPr>
        <w:t>，再进行通信</w:t>
      </w:r>
    </w:p>
    <w:p w14:paraId="7C591C28" w14:textId="77777777" w:rsidR="00C159E0" w:rsidRDefault="00C159E0" w:rsidP="00C159E0">
      <w:pPr>
        <w:pStyle w:val="a0"/>
        <w:spacing w:before="120" w:after="120"/>
        <w:ind w:firstLine="480"/>
        <w:rPr>
          <w:rFonts w:hint="eastAsia"/>
        </w:rPr>
      </w:pPr>
    </w:p>
    <w:p w14:paraId="019A2891" w14:textId="77777777" w:rsidR="00C159E0" w:rsidRDefault="00C159E0" w:rsidP="00C159E0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869036" wp14:editId="39571061">
            <wp:extent cx="3028571" cy="6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3DF" w14:textId="77777777" w:rsidR="00C159E0" w:rsidRDefault="00C159E0" w:rsidP="00C159E0">
      <w:pPr>
        <w:pStyle w:val="a0"/>
        <w:spacing w:before="120" w:after="120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C1C2BE2" wp14:editId="3FCC645A">
            <wp:extent cx="2885714" cy="4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A765" w14:textId="77777777" w:rsidR="00C159E0" w:rsidRDefault="00C159E0" w:rsidP="00C159E0">
      <w:pPr>
        <w:pStyle w:val="a0"/>
        <w:spacing w:before="120" w:after="120"/>
        <w:ind w:left="840" w:firstLineChars="0" w:firstLine="0"/>
      </w:pPr>
      <w:r>
        <w:rPr>
          <w:rFonts w:hint="eastAsia"/>
        </w:rPr>
        <w:t>接收数据的时候解析错误。</w:t>
      </w:r>
    </w:p>
    <w:p w14:paraId="556EBAAC" w14:textId="77777777" w:rsidR="00C159E0" w:rsidRDefault="00C159E0" w:rsidP="006A0881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修改传送比特率，一台机器设为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，另一台</w:t>
      </w:r>
      <w:r>
        <w:rPr>
          <w:rFonts w:hint="eastAsia"/>
        </w:rPr>
        <w:t>9</w:t>
      </w:r>
      <w:r>
        <w:t>600</w:t>
      </w:r>
      <w:r w:rsidR="006A0881">
        <w:rPr>
          <w:rFonts w:hint="eastAsia"/>
        </w:rPr>
        <w:t>，出现延迟</w:t>
      </w:r>
    </w:p>
    <w:p w14:paraId="13FC4D27" w14:textId="77777777" w:rsidR="006A0881" w:rsidRDefault="006A0881" w:rsidP="006A0881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1F32B613" wp14:editId="777FC786">
            <wp:extent cx="5486400" cy="3282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D86" w14:textId="77777777" w:rsidR="006A0881" w:rsidRDefault="006A0881" w:rsidP="006A0881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改变停止位，一台机器设为</w:t>
      </w:r>
      <w:r>
        <w:rPr>
          <w:rFonts w:hint="eastAsia"/>
        </w:rPr>
        <w:t>1</w:t>
      </w:r>
      <w:r>
        <w:rPr>
          <w:rFonts w:hint="eastAsia"/>
        </w:rPr>
        <w:t>，一台机器设为</w:t>
      </w:r>
      <w:r>
        <w:rPr>
          <w:rFonts w:hint="eastAsia"/>
        </w:rPr>
        <w:t>2</w:t>
      </w:r>
      <w:r>
        <w:rPr>
          <w:rFonts w:hint="eastAsia"/>
        </w:rPr>
        <w:t>，仍可传送信息</w:t>
      </w:r>
    </w:p>
    <w:p w14:paraId="19646BE7" w14:textId="77777777" w:rsidR="006A0881" w:rsidRDefault="006A0881" w:rsidP="006A0881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7C164A99" wp14:editId="7E38D793">
            <wp:extent cx="2552381" cy="2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7D0" w14:textId="77777777" w:rsidR="006A0881" w:rsidRDefault="006A0881" w:rsidP="006A0881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65B31650" wp14:editId="226BFB44">
            <wp:extent cx="4314286" cy="2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F78F" w14:textId="77777777" w:rsidR="006A0881" w:rsidRDefault="006A0881" w:rsidP="006A0881">
      <w:pPr>
        <w:pStyle w:val="a0"/>
        <w:spacing w:before="120" w:after="120"/>
        <w:ind w:left="840" w:firstLineChars="0" w:firstLine="0"/>
        <w:rPr>
          <w:rFonts w:hint="eastAsia"/>
        </w:rPr>
      </w:pPr>
    </w:p>
    <w:permEnd w:id="335360517"/>
    <w:p w14:paraId="1937105A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707B19A5" w14:textId="77777777" w:rsidR="0088639E" w:rsidRDefault="0088639E" w:rsidP="004F7E27">
      <w:pPr>
        <w:pStyle w:val="a0"/>
        <w:spacing w:before="120" w:after="120"/>
        <w:ind w:firstLine="480"/>
      </w:pPr>
      <w:permStart w:id="1443040054" w:edGrp="everyone"/>
      <w:r>
        <w:rPr>
          <w:rFonts w:hint="eastAsia"/>
        </w:rPr>
        <w:t>在配置虚拟机时，</w:t>
      </w:r>
      <w:r w:rsidR="000B751C">
        <w:rPr>
          <w:rFonts w:hint="eastAsia"/>
        </w:rPr>
        <w:t>最开始使用的方法是将一台机器程序装好后就进行克隆，再分别安装</w:t>
      </w:r>
      <w:r w:rsidR="000B751C">
        <w:rPr>
          <w:rFonts w:hint="eastAsia"/>
        </w:rPr>
        <w:t>V</w:t>
      </w:r>
      <w:r w:rsidR="000B751C">
        <w:t>S</w:t>
      </w:r>
      <w:r w:rsidR="000B751C">
        <w:rPr>
          <w:rFonts w:hint="eastAsia"/>
        </w:rPr>
        <w:t>，之后配置端口时机器</w:t>
      </w:r>
      <w:r w:rsidR="000B751C">
        <w:rPr>
          <w:rFonts w:hint="eastAsia"/>
        </w:rPr>
        <w:t>2</w:t>
      </w:r>
      <w:r w:rsidR="000B751C">
        <w:rPr>
          <w:rFonts w:hint="eastAsia"/>
        </w:rPr>
        <w:t>只能配置串行端口</w:t>
      </w:r>
      <w:r w:rsidR="000B751C">
        <w:rPr>
          <w:rFonts w:hint="eastAsia"/>
        </w:rPr>
        <w:t>2</w:t>
      </w:r>
      <w:r w:rsidR="000B751C">
        <w:rPr>
          <w:rFonts w:hint="eastAsia"/>
        </w:rPr>
        <w:t>，而机器</w:t>
      </w:r>
      <w:r w:rsidR="000B751C">
        <w:rPr>
          <w:rFonts w:hint="eastAsia"/>
        </w:rPr>
        <w:t>1</w:t>
      </w:r>
      <w:r w:rsidR="000B751C">
        <w:rPr>
          <w:rFonts w:hint="eastAsia"/>
        </w:rPr>
        <w:t>为串行端口</w:t>
      </w:r>
      <w:r w:rsidR="000B751C">
        <w:rPr>
          <w:rFonts w:hint="eastAsia"/>
        </w:rPr>
        <w:t>1</w:t>
      </w:r>
      <w:r w:rsidR="000B751C">
        <w:rPr>
          <w:rFonts w:hint="eastAsia"/>
        </w:rPr>
        <w:t>，之后运行代码，无法实现通信。疑似串行端口</w:t>
      </w:r>
      <w:r w:rsidR="000B751C">
        <w:rPr>
          <w:rFonts w:hint="eastAsia"/>
        </w:rPr>
        <w:t>2</w:t>
      </w:r>
      <w:r w:rsidR="000B751C">
        <w:rPr>
          <w:rFonts w:hint="eastAsia"/>
        </w:rPr>
        <w:t>和</w:t>
      </w:r>
      <w:r w:rsidR="000B751C">
        <w:rPr>
          <w:rFonts w:hint="eastAsia"/>
        </w:rPr>
        <w:t>1</w:t>
      </w:r>
      <w:r w:rsidR="000B751C">
        <w:rPr>
          <w:rFonts w:hint="eastAsia"/>
        </w:rPr>
        <w:t>不匹配，之后重新克隆机器</w:t>
      </w:r>
      <w:r w:rsidR="000B751C">
        <w:rPr>
          <w:rFonts w:hint="eastAsia"/>
        </w:rPr>
        <w:t>1</w:t>
      </w:r>
      <w:r w:rsidR="000B751C">
        <w:rPr>
          <w:rFonts w:hint="eastAsia"/>
        </w:rPr>
        <w:t>，成功实现了通信。</w:t>
      </w:r>
    </w:p>
    <w:p w14:paraId="3D93BDB0" w14:textId="77777777" w:rsidR="00836A59" w:rsidRDefault="00991D83" w:rsidP="004F7E27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两台机器一台停止位</w:t>
      </w:r>
      <w:r>
        <w:rPr>
          <w:rFonts w:hint="eastAsia"/>
        </w:rPr>
        <w:t>1</w:t>
      </w:r>
      <w:r>
        <w:rPr>
          <w:rFonts w:hint="eastAsia"/>
        </w:rPr>
        <w:t>，一台</w:t>
      </w:r>
      <w:r>
        <w:rPr>
          <w:rFonts w:hint="eastAsia"/>
        </w:rPr>
        <w:t>2</w:t>
      </w:r>
      <w:r>
        <w:rPr>
          <w:rFonts w:hint="eastAsia"/>
        </w:rPr>
        <w:t>，并不会影响数据的正确传送，但是数据位的改变会导致解码错误。</w:t>
      </w:r>
    </w:p>
    <w:p w14:paraId="67E0CE65" w14:textId="77777777" w:rsidR="0088639E" w:rsidRDefault="0088639E" w:rsidP="004F7E27">
      <w:pPr>
        <w:pStyle w:val="a0"/>
        <w:spacing w:before="120" w:after="120"/>
        <w:ind w:firstLine="480"/>
      </w:pPr>
    </w:p>
    <w:p w14:paraId="365AE124" w14:textId="46B41F6D"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  <w:bookmarkStart w:id="0" w:name="_GoBack"/>
      <w:bookmarkEnd w:id="0"/>
      <w:permEnd w:id="1443040054"/>
    </w:p>
    <w:sectPr w:rsidR="00D4081B" w:rsidRPr="00D4081B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7FA9" w14:textId="77777777" w:rsidR="0027600C" w:rsidRDefault="0027600C" w:rsidP="007463A1">
      <w:r>
        <w:separator/>
      </w:r>
    </w:p>
  </w:endnote>
  <w:endnote w:type="continuationSeparator" w:id="0">
    <w:p w14:paraId="67026A54" w14:textId="77777777" w:rsidR="0027600C" w:rsidRDefault="0027600C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FF042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947B9" w14:textId="77777777" w:rsidR="0027600C" w:rsidRDefault="0027600C" w:rsidP="007463A1">
      <w:r>
        <w:separator/>
      </w:r>
    </w:p>
  </w:footnote>
  <w:footnote w:type="continuationSeparator" w:id="0">
    <w:p w14:paraId="2242F49B" w14:textId="77777777" w:rsidR="0027600C" w:rsidRDefault="0027600C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464E0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6812"/>
    <w:multiLevelType w:val="hybridMultilevel"/>
    <w:tmpl w:val="1CA693D2"/>
    <w:lvl w:ilvl="0" w:tplc="9E5819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BC"/>
    <w:rsid w:val="00020260"/>
    <w:rsid w:val="00086D81"/>
    <w:rsid w:val="00097805"/>
    <w:rsid w:val="000B2D02"/>
    <w:rsid w:val="000B751C"/>
    <w:rsid w:val="0011621D"/>
    <w:rsid w:val="001A0545"/>
    <w:rsid w:val="001A5A3B"/>
    <w:rsid w:val="002122E7"/>
    <w:rsid w:val="0027600C"/>
    <w:rsid w:val="00361E53"/>
    <w:rsid w:val="003D6017"/>
    <w:rsid w:val="00454347"/>
    <w:rsid w:val="00491B9C"/>
    <w:rsid w:val="004F7E27"/>
    <w:rsid w:val="00542597"/>
    <w:rsid w:val="006A0881"/>
    <w:rsid w:val="00706EBC"/>
    <w:rsid w:val="007463A1"/>
    <w:rsid w:val="007A1DAF"/>
    <w:rsid w:val="00836A59"/>
    <w:rsid w:val="0088639E"/>
    <w:rsid w:val="00892695"/>
    <w:rsid w:val="0097038D"/>
    <w:rsid w:val="00991D83"/>
    <w:rsid w:val="009B2A74"/>
    <w:rsid w:val="00AC1E74"/>
    <w:rsid w:val="00B377AF"/>
    <w:rsid w:val="00B4345D"/>
    <w:rsid w:val="00B46DAD"/>
    <w:rsid w:val="00C049ED"/>
    <w:rsid w:val="00C07A96"/>
    <w:rsid w:val="00C159E0"/>
    <w:rsid w:val="00D17946"/>
    <w:rsid w:val="00D328C3"/>
    <w:rsid w:val="00D4081B"/>
    <w:rsid w:val="00D44FE3"/>
    <w:rsid w:val="00D452BA"/>
    <w:rsid w:val="00D5691D"/>
    <w:rsid w:val="00DC75FE"/>
    <w:rsid w:val="00E241D5"/>
    <w:rsid w:val="00F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48C5B"/>
  <w15:chartTrackingRefBased/>
  <w15:docId w15:val="{E5A00406-B1C6-4F7F-A979-BDE22BB0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38;&#31243;&#36164;&#26009;\&#35745;&#31639;&#26426;&#32593;&#32476;\21620182203533+&#20313;&#22025;&#28828;+&#31532;&#19968;&#27425;&#23454;&#3956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1462C-AAA2-4220-962C-93A512AC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21620182203533+余嘉炜+第一次实验.dotx</Template>
  <TotalTime>533</TotalTime>
  <Pages>4</Pages>
  <Words>116</Words>
  <Characters>664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嘉伟余</cp:lastModifiedBy>
  <cp:revision>6</cp:revision>
  <cp:lastPrinted>2020-03-02T09:40:00Z</cp:lastPrinted>
  <dcterms:created xsi:type="dcterms:W3CDTF">2020-03-01T14:53:00Z</dcterms:created>
  <dcterms:modified xsi:type="dcterms:W3CDTF">2020-03-02T09:42:00Z</dcterms:modified>
</cp:coreProperties>
</file>